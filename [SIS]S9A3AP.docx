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11BB3" w14:textId="556E18A2" w:rsidR="00E227A8" w:rsidRPr="00454835" w:rsidRDefault="29D5EA8F" w:rsidP="06905426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bookmarkStart w:id="0" w:name="_GoBack"/>
      <w:bookmarkEnd w:id="0"/>
      <w:r w:rsidRPr="29D5EA8F">
        <w:rPr>
          <w:rFonts w:ascii="Poppins" w:hAnsi="Poppins" w:cs="Poppins"/>
        </w:rPr>
        <w:t xml:space="preserve">Roteiro de </w:t>
      </w:r>
      <w:r w:rsidR="007114C5">
        <w:rPr>
          <w:rFonts w:ascii="Poppins" w:hAnsi="Poppins" w:cs="Poppins"/>
        </w:rPr>
        <w:t>a</w:t>
      </w:r>
      <w:r w:rsidRPr="29D5EA8F">
        <w:rPr>
          <w:rFonts w:ascii="Poppins" w:hAnsi="Poppins" w:cs="Poppins"/>
        </w:rPr>
        <w:t xml:space="preserve">tividade </w:t>
      </w:r>
      <w:r w:rsidR="007114C5">
        <w:rPr>
          <w:rFonts w:ascii="Poppins" w:hAnsi="Poppins" w:cs="Poppins"/>
        </w:rPr>
        <w:t>p</w:t>
      </w:r>
      <w:r w:rsidRPr="29D5EA8F">
        <w:rPr>
          <w:rFonts w:ascii="Poppins" w:hAnsi="Poppins" w:cs="Poppins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5A212E6C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5A212E6C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5A212E6C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="004E713D" w:rsidRPr="5A212E6C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5A212E6C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proofErr w:type="gramStart"/>
      <w:r w:rsidR="004E713D" w:rsidRPr="5A212E6C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5A212E6C">
        <w:rPr>
          <w:rFonts w:ascii="Poppins Light" w:hAnsi="Poppins Light" w:cs="Poppins Light"/>
          <w:b w:val="0"/>
          <w:sz w:val="24"/>
          <w:szCs w:val="24"/>
        </w:rPr>
        <w:t xml:space="preserve">                            </w:t>
      </w:r>
      <w:r w:rsidRPr="5A212E6C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1A41F1F7" w14:textId="0740662E" w:rsidR="00E33DE1" w:rsidRDefault="00E33DE1" w:rsidP="00E33DE1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 xml:space="preserve">esenvolvimento de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l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 xml:space="preserve">ayout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 xml:space="preserve">esponsivo para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 xml:space="preserve">mpresa de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>esign</w:t>
      </w:r>
    </w:p>
    <w:p w14:paraId="6EEC574F" w14:textId="77777777" w:rsidR="00E33DE1" w:rsidRDefault="00E33DE1" w:rsidP="00E33DE1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CBCEB90" w14:textId="106E6F18" w:rsidR="00E33DE1" w:rsidRPr="006102F8" w:rsidRDefault="00E33DE1" w:rsidP="00E33DE1">
      <w:pPr>
        <w:rPr>
          <w:rFonts w:ascii="Poppins" w:hAnsi="Poppins" w:cs="Poppins"/>
          <w:b/>
          <w:bCs/>
          <w:noProof/>
        </w:rPr>
      </w:pPr>
      <w:r w:rsidRPr="006102F8">
        <w:rPr>
          <w:rFonts w:ascii="Poppins" w:hAnsi="Poppins" w:cs="Poppins"/>
          <w:b/>
          <w:bCs/>
          <w:noProof/>
        </w:rPr>
        <w:t xml:space="preserve">Tempo: </w:t>
      </w:r>
      <w:r w:rsidRPr="006102F8">
        <w:rPr>
          <w:rFonts w:ascii="Poppins" w:hAnsi="Poppins" w:cs="Poppins"/>
          <w:noProof/>
        </w:rPr>
        <w:t>4</w:t>
      </w:r>
      <w:r>
        <w:rPr>
          <w:rFonts w:ascii="Poppins" w:hAnsi="Poppins" w:cs="Poppins"/>
          <w:noProof/>
        </w:rPr>
        <w:t>0</w:t>
      </w:r>
      <w:r w:rsidRPr="006102F8">
        <w:rPr>
          <w:rFonts w:ascii="Poppins" w:hAnsi="Poppins" w:cs="Poppins"/>
          <w:noProof/>
        </w:rPr>
        <w:t xml:space="preserve"> min</w:t>
      </w:r>
      <w:r w:rsidR="007114C5">
        <w:rPr>
          <w:rFonts w:ascii="Poppins" w:hAnsi="Poppins" w:cs="Poppins"/>
          <w:noProof/>
        </w:rPr>
        <w:t>utos.</w:t>
      </w:r>
    </w:p>
    <w:p w14:paraId="46A5B95F" w14:textId="77777777" w:rsidR="00E33DE1" w:rsidRPr="006102F8" w:rsidRDefault="00E33DE1" w:rsidP="00E33DE1">
      <w:pPr>
        <w:rPr>
          <w:rFonts w:ascii="Poppins" w:hAnsi="Poppins" w:cs="Poppins"/>
          <w:b/>
          <w:bCs/>
          <w:noProof/>
        </w:rPr>
      </w:pPr>
    </w:p>
    <w:p w14:paraId="5EC544FB" w14:textId="77777777" w:rsidR="00E33DE1" w:rsidRPr="006102F8" w:rsidRDefault="00E33DE1" w:rsidP="00E33DE1">
      <w:pPr>
        <w:rPr>
          <w:rFonts w:ascii="Poppins" w:hAnsi="Poppins" w:cs="Poppins"/>
          <w:b/>
          <w:bCs/>
          <w:noProof/>
        </w:rPr>
      </w:pPr>
      <w:r w:rsidRPr="006102F8">
        <w:rPr>
          <w:rFonts w:ascii="Poppins" w:hAnsi="Poppins" w:cs="Poppins"/>
          <w:b/>
          <w:bCs/>
          <w:noProof/>
        </w:rPr>
        <w:t xml:space="preserve">Materiais necessários: </w:t>
      </w:r>
    </w:p>
    <w:p w14:paraId="50F4385C" w14:textId="4C9CB758" w:rsidR="00E33DE1" w:rsidRPr="006102F8" w:rsidRDefault="00E33DE1" w:rsidP="00857784">
      <w:pPr>
        <w:numPr>
          <w:ilvl w:val="0"/>
          <w:numId w:val="8"/>
        </w:numPr>
        <w:rPr>
          <w:rFonts w:ascii="Poppins" w:hAnsi="Poppins" w:cs="Poppins"/>
          <w:noProof/>
        </w:rPr>
      </w:pPr>
      <w:r w:rsidRPr="006102F8">
        <w:rPr>
          <w:rFonts w:ascii="Poppins" w:hAnsi="Poppins" w:cs="Poppins"/>
          <w:noProof/>
        </w:rPr>
        <w:t xml:space="preserve">Computador com </w:t>
      </w:r>
      <w:r w:rsidR="007114C5">
        <w:rPr>
          <w:rFonts w:ascii="Poppins" w:hAnsi="Poppins" w:cs="Poppins"/>
          <w:noProof/>
        </w:rPr>
        <w:t>i</w:t>
      </w:r>
      <w:r w:rsidRPr="006102F8">
        <w:rPr>
          <w:rFonts w:ascii="Poppins" w:hAnsi="Poppins" w:cs="Poppins"/>
          <w:noProof/>
        </w:rPr>
        <w:t>nternet</w:t>
      </w:r>
      <w:r w:rsidR="007114C5">
        <w:rPr>
          <w:rFonts w:ascii="Poppins" w:hAnsi="Poppins" w:cs="Poppins"/>
          <w:noProof/>
        </w:rPr>
        <w:t>;</w:t>
      </w:r>
    </w:p>
    <w:p w14:paraId="4422FFD5" w14:textId="4FC3F7BC" w:rsidR="00E33DE1" w:rsidRPr="006102F8" w:rsidRDefault="00E33DE1" w:rsidP="00857784">
      <w:pPr>
        <w:numPr>
          <w:ilvl w:val="0"/>
          <w:numId w:val="8"/>
        </w:numPr>
        <w:rPr>
          <w:rFonts w:ascii="Poppins" w:hAnsi="Poppins" w:cs="Poppins"/>
          <w:noProof/>
        </w:rPr>
      </w:pPr>
      <w:r w:rsidRPr="006102F8">
        <w:rPr>
          <w:rFonts w:ascii="Poppins" w:hAnsi="Poppins" w:cs="Poppins"/>
          <w:noProof/>
        </w:rPr>
        <w:t>Caderno para anotações</w:t>
      </w:r>
      <w:r w:rsidR="007114C5">
        <w:rPr>
          <w:rFonts w:ascii="Poppins" w:hAnsi="Poppins" w:cs="Poppins"/>
          <w:noProof/>
        </w:rPr>
        <w:t>;</w:t>
      </w:r>
    </w:p>
    <w:p w14:paraId="0DBD6320" w14:textId="653E0F56" w:rsidR="00E33DE1" w:rsidRPr="006102F8" w:rsidRDefault="00E21B7D" w:rsidP="00857784">
      <w:pPr>
        <w:numPr>
          <w:ilvl w:val="0"/>
          <w:numId w:val="8"/>
        </w:num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Uma</w:t>
      </w:r>
      <w:r w:rsidR="00E33DE1" w:rsidRPr="006102F8">
        <w:rPr>
          <w:rFonts w:ascii="Poppins" w:hAnsi="Poppins" w:cs="Poppins"/>
          <w:noProof/>
        </w:rPr>
        <w:t xml:space="preserve"> caneta</w:t>
      </w:r>
      <w:r w:rsidR="007114C5">
        <w:rPr>
          <w:rFonts w:ascii="Poppins" w:hAnsi="Poppins" w:cs="Poppins"/>
          <w:noProof/>
        </w:rPr>
        <w:t>.</w:t>
      </w:r>
    </w:p>
    <w:p w14:paraId="359086D0" w14:textId="77777777" w:rsidR="00E33DE1" w:rsidRDefault="00E33DE1" w:rsidP="00E33DE1">
      <w:pPr>
        <w:rPr>
          <w:rFonts w:ascii="Poppins" w:hAnsi="Poppins" w:cs="Poppins"/>
          <w:noProof/>
        </w:rPr>
      </w:pPr>
    </w:p>
    <w:p w14:paraId="04909848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  <w:r w:rsidRPr="00E7394E">
        <w:rPr>
          <w:rFonts w:ascii="Poppins" w:hAnsi="Poppins" w:cs="Poppins"/>
          <w:b/>
          <w:bCs/>
          <w:noProof/>
        </w:rPr>
        <w:t>Contexto:</w:t>
      </w:r>
    </w:p>
    <w:p w14:paraId="7BDE75F2" w14:textId="2F9DB6C9" w:rsidR="00E33DE1" w:rsidRPr="00E21B7D" w:rsidRDefault="468915EA" w:rsidP="00E33DE1">
      <w:pPr>
        <w:rPr>
          <w:rFonts w:ascii="Poppins" w:hAnsi="Poppins" w:cs="Poppins"/>
          <w:noProof/>
        </w:rPr>
      </w:pPr>
      <w:r w:rsidRPr="00E21B7D">
        <w:rPr>
          <w:rFonts w:ascii="Poppins" w:hAnsi="Poppins" w:cs="Poppins"/>
          <w:noProof/>
        </w:rPr>
        <w:t xml:space="preserve">Você foi contratado pela empresa </w:t>
      </w:r>
      <w:r w:rsidRPr="00E21B7D">
        <w:rPr>
          <w:rFonts w:ascii="Poppins" w:hAnsi="Poppins" w:cs="Poppins"/>
          <w:b/>
          <w:bCs/>
          <w:noProof/>
        </w:rPr>
        <w:t>CreativeDesign</w:t>
      </w:r>
      <w:r w:rsidRPr="00E21B7D">
        <w:rPr>
          <w:rFonts w:ascii="Poppins" w:hAnsi="Poppins" w:cs="Poppins"/>
          <w:noProof/>
        </w:rPr>
        <w:t xml:space="preserve">, uma agência de design digital que quer melhorar a experiência de navegação em seus sites, principalmente para dispositivos móveis. Seu objetivo é criar um layout responsivo que se adapte de forma fluida em diferentes tamanhos de tela, utilizando </w:t>
      </w:r>
      <w:r w:rsidR="00E21B7D" w:rsidRPr="00E21B7D">
        <w:rPr>
          <w:rFonts w:ascii="Poppins" w:hAnsi="Poppins" w:cs="Poppins"/>
          <w:b/>
          <w:bCs/>
          <w:noProof/>
        </w:rPr>
        <w:t>me</w:t>
      </w:r>
      <w:r w:rsidRPr="00E21B7D">
        <w:rPr>
          <w:rFonts w:ascii="Poppins" w:hAnsi="Poppins" w:cs="Poppins"/>
          <w:b/>
          <w:bCs/>
          <w:noProof/>
        </w:rPr>
        <w:t xml:space="preserve">dia </w:t>
      </w:r>
      <w:r w:rsidR="00E21B7D" w:rsidRPr="00E21B7D">
        <w:rPr>
          <w:rFonts w:ascii="Poppins" w:hAnsi="Poppins" w:cs="Poppins"/>
          <w:b/>
          <w:bCs/>
          <w:noProof/>
        </w:rPr>
        <w:t>q</w:t>
      </w:r>
      <w:r w:rsidRPr="00E21B7D">
        <w:rPr>
          <w:rFonts w:ascii="Poppins" w:hAnsi="Poppins" w:cs="Poppins"/>
          <w:b/>
          <w:bCs/>
          <w:noProof/>
        </w:rPr>
        <w:t>ueries</w:t>
      </w:r>
      <w:r w:rsidRPr="00E21B7D">
        <w:rPr>
          <w:rFonts w:ascii="Poppins" w:hAnsi="Poppins" w:cs="Poppins"/>
          <w:noProof/>
        </w:rPr>
        <w:t xml:space="preserve">, </w:t>
      </w:r>
      <w:r w:rsidRPr="00E21B7D">
        <w:rPr>
          <w:rFonts w:ascii="Poppins" w:hAnsi="Poppins" w:cs="Poppins"/>
          <w:b/>
          <w:bCs/>
          <w:noProof/>
        </w:rPr>
        <w:t>Grid</w:t>
      </w:r>
      <w:r w:rsidRPr="00E21B7D">
        <w:rPr>
          <w:rFonts w:ascii="Poppins" w:hAnsi="Poppins" w:cs="Poppins"/>
          <w:noProof/>
        </w:rPr>
        <w:t xml:space="preserve">, </w:t>
      </w:r>
      <w:r w:rsidRPr="00E21B7D">
        <w:rPr>
          <w:rFonts w:ascii="Poppins" w:hAnsi="Poppins" w:cs="Poppins"/>
          <w:b/>
          <w:bCs/>
          <w:noProof/>
        </w:rPr>
        <w:t>Flexbox</w:t>
      </w:r>
      <w:r w:rsidRPr="00E21B7D">
        <w:rPr>
          <w:rFonts w:ascii="Poppins" w:hAnsi="Poppins" w:cs="Poppins"/>
          <w:noProof/>
        </w:rPr>
        <w:t xml:space="preserve"> e a abordagem </w:t>
      </w:r>
      <w:r w:rsidRPr="00E21B7D">
        <w:rPr>
          <w:rFonts w:ascii="Poppins" w:hAnsi="Poppins" w:cs="Poppins"/>
          <w:b/>
          <w:bCs/>
          <w:noProof/>
        </w:rPr>
        <w:t>Mobile First</w:t>
      </w:r>
      <w:r w:rsidRPr="00E21B7D">
        <w:rPr>
          <w:rFonts w:ascii="Poppins" w:hAnsi="Poppins" w:cs="Poppins"/>
          <w:noProof/>
        </w:rPr>
        <w:t>.</w:t>
      </w:r>
    </w:p>
    <w:p w14:paraId="3E8C790A" w14:textId="69D1FCB5" w:rsidR="00E33DE1" w:rsidRDefault="00E33DE1" w:rsidP="468915EA">
      <w:pPr>
        <w:rPr>
          <w:rFonts w:ascii="Poppins" w:hAnsi="Poppins" w:cs="Poppins"/>
          <w:noProof/>
          <w:sz w:val="20"/>
          <w:szCs w:val="20"/>
        </w:rPr>
      </w:pPr>
    </w:p>
    <w:p w14:paraId="129DD664" w14:textId="19D28CA1" w:rsidR="00E33DE1" w:rsidRDefault="468915EA" w:rsidP="468915EA">
      <w:pPr>
        <w:rPr>
          <w:rFonts w:ascii="Poppins" w:hAnsi="Poppins" w:cs="Poppins"/>
          <w:noProof/>
          <w:sz w:val="20"/>
          <w:szCs w:val="20"/>
        </w:rPr>
      </w:pPr>
      <w:r w:rsidRPr="468915EA">
        <w:rPr>
          <w:rFonts w:ascii="Poppins" w:hAnsi="Poppins" w:cs="Poppins"/>
          <w:noProof/>
          <w:sz w:val="20"/>
          <w:szCs w:val="20"/>
        </w:rPr>
        <w:t xml:space="preserve">Situação fictícia produzida pela SEDUC-SP.  </w:t>
      </w:r>
    </w:p>
    <w:p w14:paraId="205FB5AF" w14:textId="41F87AB4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5CA35550" w14:textId="605670AA" w:rsidR="00E33DE1" w:rsidRDefault="468915EA" w:rsidP="00E33DE1">
      <w:pPr>
        <w:rPr>
          <w:rFonts w:ascii="Poppins" w:hAnsi="Poppins" w:cs="Poppins"/>
          <w:noProof/>
        </w:rPr>
      </w:pPr>
      <w:r w:rsidRPr="468915EA">
        <w:rPr>
          <w:rFonts w:ascii="Poppins" w:hAnsi="Poppins" w:cs="Poppins"/>
          <w:noProof/>
        </w:rPr>
        <w:t xml:space="preserve">A tarefa consiste em criar uma página de portfólio responsiva para a CreativeDesign, implementando as tecnologias e </w:t>
      </w:r>
      <w:r w:rsidR="007114C5">
        <w:rPr>
          <w:rFonts w:ascii="Poppins" w:hAnsi="Poppins" w:cs="Poppins"/>
          <w:noProof/>
        </w:rPr>
        <w:t xml:space="preserve">as </w:t>
      </w:r>
      <w:r w:rsidRPr="468915EA">
        <w:rPr>
          <w:rFonts w:ascii="Poppins" w:hAnsi="Poppins" w:cs="Poppins"/>
          <w:noProof/>
        </w:rPr>
        <w:t xml:space="preserve">técnicas de layout modernas. </w:t>
      </w:r>
    </w:p>
    <w:p w14:paraId="57BA1ACA" w14:textId="7FABE16B" w:rsidR="468915EA" w:rsidRDefault="468915EA" w:rsidP="468915EA">
      <w:pPr>
        <w:rPr>
          <w:rFonts w:ascii="Poppins" w:hAnsi="Poppins" w:cs="Poppins"/>
          <w:noProof/>
        </w:rPr>
      </w:pPr>
    </w:p>
    <w:p w14:paraId="12C9BC4A" w14:textId="5A2871D1" w:rsidR="00E33DE1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A página deverá conter:</w:t>
      </w:r>
    </w:p>
    <w:p w14:paraId="5FEC6B1B" w14:textId="77777777" w:rsidR="00E33DE1" w:rsidRPr="00744B5D" w:rsidRDefault="00E33DE1" w:rsidP="00E33DE1">
      <w:pPr>
        <w:rPr>
          <w:rFonts w:ascii="Poppins" w:hAnsi="Poppins" w:cs="Poppins"/>
          <w:noProof/>
        </w:rPr>
      </w:pPr>
    </w:p>
    <w:p w14:paraId="604921D2" w14:textId="77777777" w:rsidR="00E33DE1" w:rsidRPr="00744B5D" w:rsidRDefault="00E33DE1" w:rsidP="00857784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Um </w:t>
      </w:r>
      <w:r w:rsidRPr="00744B5D">
        <w:rPr>
          <w:rFonts w:ascii="Poppins" w:hAnsi="Poppins" w:cs="Poppins"/>
          <w:b/>
          <w:bCs/>
          <w:noProof/>
        </w:rPr>
        <w:t>menu de navegação</w:t>
      </w:r>
      <w:r w:rsidRPr="00744B5D">
        <w:rPr>
          <w:rFonts w:ascii="Poppins" w:hAnsi="Poppins" w:cs="Poppins"/>
          <w:noProof/>
        </w:rPr>
        <w:t xml:space="preserve"> no topo.</w:t>
      </w:r>
    </w:p>
    <w:p w14:paraId="70A3654E" w14:textId="77777777" w:rsidR="00E33DE1" w:rsidRPr="00744B5D" w:rsidRDefault="00E33DE1" w:rsidP="00857784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Uma </w:t>
      </w:r>
      <w:r w:rsidRPr="00744B5D">
        <w:rPr>
          <w:rFonts w:ascii="Poppins" w:hAnsi="Poppins" w:cs="Poppins"/>
          <w:b/>
          <w:bCs/>
          <w:noProof/>
        </w:rPr>
        <w:t>seção de introdução</w:t>
      </w:r>
      <w:r w:rsidRPr="00744B5D">
        <w:rPr>
          <w:rFonts w:ascii="Poppins" w:hAnsi="Poppins" w:cs="Poppins"/>
          <w:noProof/>
        </w:rPr>
        <w:t xml:space="preserve"> com uma breve descrição da empresa.</w:t>
      </w:r>
    </w:p>
    <w:p w14:paraId="47725061" w14:textId="77777777" w:rsidR="00E33DE1" w:rsidRPr="00744B5D" w:rsidRDefault="00E33DE1" w:rsidP="00857784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Uma </w:t>
      </w:r>
      <w:r w:rsidRPr="00744B5D">
        <w:rPr>
          <w:rFonts w:ascii="Poppins" w:hAnsi="Poppins" w:cs="Poppins"/>
          <w:b/>
          <w:bCs/>
          <w:noProof/>
        </w:rPr>
        <w:t>galeria de projetos</w:t>
      </w:r>
      <w:r w:rsidRPr="00744B5D">
        <w:rPr>
          <w:rFonts w:ascii="Poppins" w:hAnsi="Poppins" w:cs="Poppins"/>
          <w:noProof/>
        </w:rPr>
        <w:t xml:space="preserve"> organizada em grid.</w:t>
      </w:r>
    </w:p>
    <w:p w14:paraId="07827A93" w14:textId="77777777" w:rsidR="00E33DE1" w:rsidRPr="00744B5D" w:rsidRDefault="00E33DE1" w:rsidP="00857784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noProof/>
        </w:rPr>
        <w:t xml:space="preserve">Um </w:t>
      </w:r>
      <w:r w:rsidRPr="5A212E6C">
        <w:rPr>
          <w:rFonts w:ascii="Poppins" w:hAnsi="Poppins" w:cs="Poppins"/>
          <w:b/>
          <w:bCs/>
          <w:noProof/>
        </w:rPr>
        <w:t>rodapé</w:t>
      </w:r>
      <w:r w:rsidRPr="5A212E6C">
        <w:rPr>
          <w:rFonts w:ascii="Poppins" w:hAnsi="Poppins" w:cs="Poppins"/>
          <w:noProof/>
        </w:rPr>
        <w:t xml:space="preserve"> com links para as redes sociais.</w:t>
      </w:r>
    </w:p>
    <w:p w14:paraId="33A50B02" w14:textId="77777777" w:rsidR="00E33DE1" w:rsidRDefault="00E33DE1" w:rsidP="00E33DE1">
      <w:pPr>
        <w:rPr>
          <w:rFonts w:ascii="Poppins" w:hAnsi="Poppins" w:cs="Poppins"/>
          <w:noProof/>
        </w:rPr>
      </w:pPr>
    </w:p>
    <w:p w14:paraId="5DA408A4" w14:textId="049B9938" w:rsidR="00E33DE1" w:rsidRDefault="29D5EA8F" w:rsidP="00E33DE1">
      <w:pPr>
        <w:rPr>
          <w:rFonts w:ascii="Poppins" w:hAnsi="Poppins" w:cs="Poppins"/>
          <w:noProof/>
        </w:rPr>
      </w:pPr>
      <w:r w:rsidRPr="29D5EA8F">
        <w:rPr>
          <w:rFonts w:ascii="Poppins" w:hAnsi="Poppins" w:cs="Poppins"/>
          <w:noProof/>
        </w:rPr>
        <w:t xml:space="preserve">Você deverá usar </w:t>
      </w:r>
      <w:r w:rsidRPr="29D5EA8F">
        <w:rPr>
          <w:rFonts w:ascii="Poppins" w:hAnsi="Poppins" w:cs="Poppins"/>
          <w:b/>
          <w:bCs/>
          <w:noProof/>
        </w:rPr>
        <w:t>Flexbox</w:t>
      </w:r>
      <w:r w:rsidRPr="29D5EA8F">
        <w:rPr>
          <w:rFonts w:ascii="Poppins" w:hAnsi="Poppins" w:cs="Poppins"/>
          <w:noProof/>
        </w:rPr>
        <w:t xml:space="preserve"> para o menu e </w:t>
      </w:r>
      <w:r w:rsidR="007114C5">
        <w:rPr>
          <w:rFonts w:ascii="Poppins" w:hAnsi="Poppins" w:cs="Poppins"/>
          <w:noProof/>
        </w:rPr>
        <w:t xml:space="preserve">o </w:t>
      </w:r>
      <w:r w:rsidRPr="29D5EA8F">
        <w:rPr>
          <w:rFonts w:ascii="Poppins" w:hAnsi="Poppins" w:cs="Poppins"/>
          <w:noProof/>
        </w:rPr>
        <w:t xml:space="preserve">rodapé, </w:t>
      </w:r>
      <w:r w:rsidRPr="29D5EA8F">
        <w:rPr>
          <w:rFonts w:ascii="Poppins" w:hAnsi="Poppins" w:cs="Poppins"/>
          <w:b/>
          <w:bCs/>
          <w:noProof/>
        </w:rPr>
        <w:t>CSS Grid</w:t>
      </w:r>
      <w:r w:rsidRPr="29D5EA8F">
        <w:rPr>
          <w:rFonts w:ascii="Poppins" w:hAnsi="Poppins" w:cs="Poppins"/>
          <w:noProof/>
        </w:rPr>
        <w:t xml:space="preserve"> para a galeria de projetos e </w:t>
      </w:r>
      <w:r w:rsidR="00E21B7D" w:rsidRPr="00E21B7D">
        <w:rPr>
          <w:rFonts w:ascii="Poppins" w:hAnsi="Poppins" w:cs="Poppins"/>
          <w:b/>
          <w:bCs/>
          <w:noProof/>
        </w:rPr>
        <w:t>m</w:t>
      </w:r>
      <w:r w:rsidRPr="00E21B7D">
        <w:rPr>
          <w:rFonts w:ascii="Poppins" w:hAnsi="Poppins" w:cs="Poppins"/>
          <w:b/>
          <w:bCs/>
          <w:noProof/>
        </w:rPr>
        <w:t xml:space="preserve">edia </w:t>
      </w:r>
      <w:r w:rsidR="00E21B7D" w:rsidRPr="00E21B7D">
        <w:rPr>
          <w:rFonts w:ascii="Poppins" w:hAnsi="Poppins" w:cs="Poppins"/>
          <w:b/>
          <w:bCs/>
          <w:noProof/>
        </w:rPr>
        <w:t>q</w:t>
      </w:r>
      <w:r w:rsidRPr="00E21B7D">
        <w:rPr>
          <w:rFonts w:ascii="Poppins" w:hAnsi="Poppins" w:cs="Poppins"/>
          <w:b/>
          <w:bCs/>
          <w:noProof/>
        </w:rPr>
        <w:t>ueries</w:t>
      </w:r>
      <w:r w:rsidRPr="29D5EA8F">
        <w:rPr>
          <w:rFonts w:ascii="Poppins" w:hAnsi="Poppins" w:cs="Poppins"/>
          <w:noProof/>
        </w:rPr>
        <w:t xml:space="preserve"> para garantir que o design se ajuste a diferentes dispositivos. A abordagem de design deve ser </w:t>
      </w:r>
      <w:r w:rsidRPr="29D5EA8F">
        <w:rPr>
          <w:rFonts w:ascii="Poppins" w:hAnsi="Poppins" w:cs="Poppins"/>
          <w:b/>
          <w:bCs/>
          <w:noProof/>
        </w:rPr>
        <w:t>Mobile First</w:t>
      </w:r>
      <w:r w:rsidRPr="29D5EA8F">
        <w:rPr>
          <w:rFonts w:ascii="Poppins" w:hAnsi="Poppins" w:cs="Poppins"/>
          <w:noProof/>
        </w:rPr>
        <w:t>, garantindo que o site seja otimizado inicialmente para dispositivos móveis e depois adaptado para telas maiores.</w:t>
      </w:r>
    </w:p>
    <w:p w14:paraId="5879E82A" w14:textId="45FF8EFF" w:rsidR="00425599" w:rsidRDefault="00425599" w:rsidP="00E33DE1">
      <w:pPr>
        <w:rPr>
          <w:rFonts w:ascii="Poppins" w:hAnsi="Poppins" w:cs="Poppins"/>
          <w:noProof/>
        </w:rPr>
      </w:pPr>
    </w:p>
    <w:p w14:paraId="21756EED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  <w:r w:rsidRPr="00744B5D">
        <w:rPr>
          <w:rFonts w:ascii="Poppins" w:hAnsi="Poppins" w:cs="Poppins"/>
          <w:b/>
          <w:bCs/>
          <w:noProof/>
        </w:rPr>
        <w:t>Requisitos</w:t>
      </w:r>
    </w:p>
    <w:p w14:paraId="254D15C4" w14:textId="77777777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</w:p>
    <w:p w14:paraId="312D513E" w14:textId="1948D207" w:rsidR="00E33DE1" w:rsidRPr="00744B5D" w:rsidRDefault="00E33DE1" w:rsidP="00857784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>Mobile First Design</w:t>
      </w:r>
      <w:r w:rsidRPr="00744B5D">
        <w:rPr>
          <w:rFonts w:ascii="Poppins" w:hAnsi="Poppins" w:cs="Poppins"/>
          <w:noProof/>
        </w:rPr>
        <w:t>:</w:t>
      </w:r>
      <w:r>
        <w:rPr>
          <w:rFonts w:ascii="Poppins" w:hAnsi="Poppins" w:cs="Poppins"/>
          <w:noProof/>
        </w:rPr>
        <w:br/>
      </w:r>
    </w:p>
    <w:p w14:paraId="32927484" w14:textId="50ADC605" w:rsidR="00E33DE1" w:rsidRPr="00744B5D" w:rsidRDefault="00E33DE1" w:rsidP="00857784">
      <w:pPr>
        <w:numPr>
          <w:ilvl w:val="0"/>
          <w:numId w:val="9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lastRenderedPageBreak/>
        <w:t>O layout deve ser pensado inicialmente para dispositivos móveis (até 600</w:t>
      </w:r>
      <w:r w:rsidR="007114C5">
        <w:rPr>
          <w:rFonts w:ascii="Poppins" w:hAnsi="Poppins" w:cs="Poppins"/>
          <w:noProof/>
        </w:rPr>
        <w:t xml:space="preserve"> </w:t>
      </w:r>
      <w:r w:rsidRPr="00744B5D">
        <w:rPr>
          <w:rFonts w:ascii="Poppins" w:hAnsi="Poppins" w:cs="Poppins"/>
          <w:noProof/>
        </w:rPr>
        <w:t xml:space="preserve">px de largura), expandindo-se para telas maiores por meio de </w:t>
      </w:r>
      <w:r w:rsidR="00E21B7D" w:rsidRPr="00E21B7D">
        <w:rPr>
          <w:rFonts w:ascii="Poppins" w:hAnsi="Poppins" w:cs="Poppins"/>
          <w:b/>
          <w:bCs/>
          <w:noProof/>
        </w:rPr>
        <w:t>m</w:t>
      </w:r>
      <w:r w:rsidRPr="00E21B7D">
        <w:rPr>
          <w:rFonts w:ascii="Poppins" w:hAnsi="Poppins" w:cs="Poppins"/>
          <w:b/>
          <w:bCs/>
          <w:noProof/>
        </w:rPr>
        <w:t xml:space="preserve">edia </w:t>
      </w:r>
      <w:r w:rsidR="00E21B7D" w:rsidRPr="00E21B7D">
        <w:rPr>
          <w:rFonts w:ascii="Poppins" w:hAnsi="Poppins" w:cs="Poppins"/>
          <w:b/>
          <w:bCs/>
          <w:noProof/>
        </w:rPr>
        <w:t>q</w:t>
      </w:r>
      <w:r w:rsidRPr="00E21B7D">
        <w:rPr>
          <w:rFonts w:ascii="Poppins" w:hAnsi="Poppins" w:cs="Poppins"/>
          <w:b/>
          <w:bCs/>
          <w:noProof/>
        </w:rPr>
        <w:t>ueries</w:t>
      </w:r>
      <w:r w:rsidRPr="00744B5D">
        <w:rPr>
          <w:rFonts w:ascii="Poppins" w:hAnsi="Poppins" w:cs="Poppins"/>
          <w:noProof/>
        </w:rPr>
        <w:t>.</w:t>
      </w:r>
      <w:r>
        <w:rPr>
          <w:rFonts w:ascii="Poppins" w:hAnsi="Poppins" w:cs="Poppins"/>
          <w:noProof/>
        </w:rPr>
        <w:br/>
      </w:r>
    </w:p>
    <w:p w14:paraId="378CC040" w14:textId="3332937F" w:rsidR="00E33DE1" w:rsidRPr="00744B5D" w:rsidRDefault="00E33DE1" w:rsidP="00857784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Menu e </w:t>
      </w:r>
      <w:r w:rsidR="007114C5">
        <w:rPr>
          <w:rFonts w:ascii="Poppins" w:hAnsi="Poppins" w:cs="Poppins"/>
          <w:b/>
          <w:bCs/>
          <w:noProof/>
        </w:rPr>
        <w:t>r</w:t>
      </w:r>
      <w:r w:rsidR="007114C5" w:rsidRPr="00744B5D">
        <w:rPr>
          <w:rFonts w:ascii="Poppins" w:hAnsi="Poppins" w:cs="Poppins"/>
          <w:b/>
          <w:bCs/>
          <w:noProof/>
        </w:rPr>
        <w:t xml:space="preserve">odapé </w:t>
      </w:r>
      <w:r w:rsidRPr="00744B5D">
        <w:rPr>
          <w:rFonts w:ascii="Poppins" w:hAnsi="Poppins" w:cs="Poppins"/>
          <w:b/>
          <w:bCs/>
          <w:noProof/>
        </w:rPr>
        <w:t>com Flexbox</w:t>
      </w:r>
      <w:r w:rsidRPr="00744B5D">
        <w:rPr>
          <w:rFonts w:ascii="Poppins" w:hAnsi="Poppins" w:cs="Poppins"/>
          <w:noProof/>
        </w:rPr>
        <w:t>:</w:t>
      </w:r>
      <w:r>
        <w:rPr>
          <w:rFonts w:ascii="Poppins" w:hAnsi="Poppins" w:cs="Poppins"/>
          <w:noProof/>
        </w:rPr>
        <w:br/>
      </w:r>
    </w:p>
    <w:p w14:paraId="2DB817FD" w14:textId="62E8C7ED" w:rsidR="00E33DE1" w:rsidRPr="00E33DE1" w:rsidRDefault="00E33DE1" w:rsidP="00857784">
      <w:pPr>
        <w:pStyle w:val="PargrafodaLista"/>
        <w:numPr>
          <w:ilvl w:val="0"/>
          <w:numId w:val="9"/>
        </w:numPr>
        <w:rPr>
          <w:rFonts w:ascii="Poppins" w:hAnsi="Poppins" w:cs="Poppins"/>
          <w:noProof/>
        </w:rPr>
      </w:pPr>
      <w:r w:rsidRPr="00E33DE1">
        <w:rPr>
          <w:rFonts w:ascii="Poppins" w:hAnsi="Poppins" w:cs="Poppins"/>
          <w:noProof/>
        </w:rPr>
        <w:t xml:space="preserve">O </w:t>
      </w:r>
      <w:r w:rsidRPr="00E33DE1">
        <w:rPr>
          <w:rFonts w:ascii="Poppins" w:hAnsi="Poppins" w:cs="Poppins"/>
          <w:b/>
          <w:bCs/>
          <w:noProof/>
        </w:rPr>
        <w:t>menu de navegação</w:t>
      </w:r>
      <w:r w:rsidRPr="00E33DE1">
        <w:rPr>
          <w:rFonts w:ascii="Poppins" w:hAnsi="Poppins" w:cs="Poppins"/>
          <w:noProof/>
        </w:rPr>
        <w:t xml:space="preserve"> e o </w:t>
      </w:r>
      <w:r w:rsidRPr="00E33DE1">
        <w:rPr>
          <w:rFonts w:ascii="Poppins" w:hAnsi="Poppins" w:cs="Poppins"/>
          <w:b/>
          <w:bCs/>
          <w:noProof/>
        </w:rPr>
        <w:t>rodapé</w:t>
      </w:r>
      <w:r w:rsidRPr="00E33DE1">
        <w:rPr>
          <w:rFonts w:ascii="Poppins" w:hAnsi="Poppins" w:cs="Poppins"/>
          <w:noProof/>
        </w:rPr>
        <w:t xml:space="preserve"> devem ser implementados utilizando</w:t>
      </w:r>
      <w:r w:rsidR="007114C5">
        <w:rPr>
          <w:rFonts w:ascii="Poppins" w:hAnsi="Poppins" w:cs="Poppins"/>
          <w:noProof/>
        </w:rPr>
        <w:t>-se</w:t>
      </w:r>
      <w:r w:rsidRPr="00E33DE1">
        <w:rPr>
          <w:rFonts w:ascii="Poppins" w:hAnsi="Poppins" w:cs="Poppins"/>
          <w:noProof/>
        </w:rPr>
        <w:t xml:space="preserve"> Flexbox para garantir alinhamento flexível dos itens.</w:t>
      </w:r>
      <w:r w:rsidRPr="00E33DE1">
        <w:rPr>
          <w:rFonts w:ascii="Poppins" w:hAnsi="Poppins" w:cs="Poppins"/>
          <w:noProof/>
        </w:rPr>
        <w:br/>
      </w:r>
    </w:p>
    <w:p w14:paraId="0A7D1C5B" w14:textId="36513186" w:rsidR="00E33DE1" w:rsidRPr="00744B5D" w:rsidRDefault="00E33DE1" w:rsidP="00857784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Galeria de </w:t>
      </w:r>
      <w:r w:rsidR="007114C5">
        <w:rPr>
          <w:rFonts w:ascii="Poppins" w:hAnsi="Poppins" w:cs="Poppins"/>
          <w:b/>
          <w:bCs/>
          <w:noProof/>
        </w:rPr>
        <w:t>p</w:t>
      </w:r>
      <w:r w:rsidR="007114C5" w:rsidRPr="00744B5D">
        <w:rPr>
          <w:rFonts w:ascii="Poppins" w:hAnsi="Poppins" w:cs="Poppins"/>
          <w:b/>
          <w:bCs/>
          <w:noProof/>
        </w:rPr>
        <w:t xml:space="preserve">rojetos </w:t>
      </w:r>
      <w:r w:rsidRPr="00744B5D">
        <w:rPr>
          <w:rFonts w:ascii="Poppins" w:hAnsi="Poppins" w:cs="Poppins"/>
          <w:b/>
          <w:bCs/>
          <w:noProof/>
        </w:rPr>
        <w:t>com Grid</w:t>
      </w:r>
      <w:r w:rsidRPr="00744B5D">
        <w:rPr>
          <w:rFonts w:ascii="Poppins" w:hAnsi="Poppins" w:cs="Poppins"/>
          <w:noProof/>
        </w:rPr>
        <w:t>:</w:t>
      </w:r>
      <w:r>
        <w:rPr>
          <w:rFonts w:ascii="Poppins" w:hAnsi="Poppins" w:cs="Poppins"/>
          <w:noProof/>
        </w:rPr>
        <w:br/>
      </w:r>
    </w:p>
    <w:p w14:paraId="7CB5818F" w14:textId="45B7E0CD" w:rsidR="00E33DE1" w:rsidRPr="00744B5D" w:rsidRDefault="00E33DE1" w:rsidP="00857784">
      <w:pPr>
        <w:numPr>
          <w:ilvl w:val="0"/>
          <w:numId w:val="10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A </w:t>
      </w:r>
      <w:r w:rsidRPr="00744B5D">
        <w:rPr>
          <w:rFonts w:ascii="Poppins" w:hAnsi="Poppins" w:cs="Poppins"/>
          <w:b/>
          <w:bCs/>
          <w:noProof/>
        </w:rPr>
        <w:t>galeria de projetos</w:t>
      </w:r>
      <w:r w:rsidRPr="00744B5D">
        <w:rPr>
          <w:rFonts w:ascii="Poppins" w:hAnsi="Poppins" w:cs="Poppins"/>
          <w:noProof/>
        </w:rPr>
        <w:t xml:space="preserve"> deve ser organizada com </w:t>
      </w:r>
      <w:r w:rsidRPr="00744B5D">
        <w:rPr>
          <w:rFonts w:ascii="Poppins" w:hAnsi="Poppins" w:cs="Poppins"/>
          <w:b/>
          <w:bCs/>
          <w:noProof/>
        </w:rPr>
        <w:t>CSS Grid</w:t>
      </w:r>
      <w:r w:rsidRPr="00744B5D">
        <w:rPr>
          <w:rFonts w:ascii="Poppins" w:hAnsi="Poppins" w:cs="Poppins"/>
          <w:noProof/>
        </w:rPr>
        <w:t>, com uma ou duas colunas em telas menores, aumentand</w:t>
      </w:r>
      <w:r w:rsidR="00E21B7D">
        <w:rPr>
          <w:rFonts w:ascii="Poppins" w:hAnsi="Poppins" w:cs="Poppins"/>
          <w:noProof/>
        </w:rPr>
        <w:t>o</w:t>
      </w:r>
      <w:r w:rsidRPr="00744B5D">
        <w:rPr>
          <w:rFonts w:ascii="Poppins" w:hAnsi="Poppins" w:cs="Poppins"/>
          <w:noProof/>
        </w:rPr>
        <w:t xml:space="preserve"> o número de colunas em telas maiores.</w:t>
      </w:r>
      <w:r>
        <w:rPr>
          <w:rFonts w:ascii="Poppins" w:hAnsi="Poppins" w:cs="Poppins"/>
          <w:noProof/>
        </w:rPr>
        <w:br/>
      </w:r>
    </w:p>
    <w:p w14:paraId="5A38351F" w14:textId="26AB1414" w:rsidR="00E33DE1" w:rsidRPr="00744B5D" w:rsidRDefault="00E33DE1" w:rsidP="00857784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Responsividade via </w:t>
      </w:r>
      <w:r w:rsidR="00E21B7D">
        <w:rPr>
          <w:rFonts w:ascii="Poppins" w:hAnsi="Poppins" w:cs="Poppins"/>
          <w:b/>
          <w:bCs/>
          <w:i/>
          <w:iCs/>
          <w:noProof/>
        </w:rPr>
        <w:t>m</w:t>
      </w:r>
      <w:r w:rsidRPr="0070757A">
        <w:rPr>
          <w:rFonts w:ascii="Poppins" w:hAnsi="Poppins" w:cs="Poppins"/>
          <w:b/>
          <w:bCs/>
          <w:i/>
          <w:iCs/>
          <w:noProof/>
        </w:rPr>
        <w:t xml:space="preserve">edia </w:t>
      </w:r>
      <w:r w:rsidR="00E21B7D">
        <w:rPr>
          <w:rFonts w:ascii="Poppins" w:hAnsi="Poppins" w:cs="Poppins"/>
          <w:b/>
          <w:bCs/>
          <w:i/>
          <w:iCs/>
          <w:noProof/>
        </w:rPr>
        <w:t>q</w:t>
      </w:r>
      <w:r w:rsidRPr="0070757A">
        <w:rPr>
          <w:rFonts w:ascii="Poppins" w:hAnsi="Poppins" w:cs="Poppins"/>
          <w:b/>
          <w:bCs/>
          <w:i/>
          <w:iCs/>
          <w:noProof/>
        </w:rPr>
        <w:t>ueries</w:t>
      </w:r>
      <w:r w:rsidRPr="00744B5D">
        <w:rPr>
          <w:rFonts w:ascii="Poppins" w:hAnsi="Poppins" w:cs="Poppins"/>
          <w:noProof/>
        </w:rPr>
        <w:t>:</w:t>
      </w:r>
      <w:r>
        <w:rPr>
          <w:rFonts w:ascii="Poppins" w:hAnsi="Poppins" w:cs="Poppins"/>
          <w:noProof/>
        </w:rPr>
        <w:br/>
      </w:r>
    </w:p>
    <w:p w14:paraId="395ACEF0" w14:textId="64D4F4FE" w:rsidR="00E33DE1" w:rsidRPr="00744B5D" w:rsidRDefault="00E33DE1" w:rsidP="00857784">
      <w:pPr>
        <w:numPr>
          <w:ilvl w:val="0"/>
          <w:numId w:val="11"/>
        </w:num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noProof/>
        </w:rPr>
        <w:t xml:space="preserve">Utilize </w:t>
      </w:r>
      <w:r w:rsidRPr="0070757A">
        <w:rPr>
          <w:rFonts w:ascii="Poppins" w:hAnsi="Poppins" w:cs="Poppins"/>
          <w:b/>
          <w:bCs/>
          <w:i/>
          <w:iCs/>
          <w:noProof/>
        </w:rPr>
        <w:t>Media Queries</w:t>
      </w:r>
      <w:r w:rsidRPr="5A212E6C">
        <w:rPr>
          <w:rFonts w:ascii="Poppins" w:hAnsi="Poppins" w:cs="Poppins"/>
          <w:noProof/>
        </w:rPr>
        <w:t xml:space="preserve"> para adaptar o layout para telas maiores (tablets e desktops), ajustando o número de colunas na galeria e o layout geral.</w:t>
      </w:r>
    </w:p>
    <w:p w14:paraId="6BC19D82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7DC479A3" w14:textId="63E5B8F8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  <w:r w:rsidRPr="5A212E6C">
        <w:rPr>
          <w:rFonts w:ascii="Poppins" w:hAnsi="Poppins" w:cs="Poppins"/>
          <w:b/>
          <w:bCs/>
          <w:noProof/>
        </w:rPr>
        <w:t xml:space="preserve">Detalhamento do </w:t>
      </w:r>
      <w:r w:rsidR="007114C5">
        <w:rPr>
          <w:rFonts w:ascii="Poppins" w:hAnsi="Poppins" w:cs="Poppins"/>
          <w:b/>
          <w:bCs/>
          <w:noProof/>
        </w:rPr>
        <w:t>p</w:t>
      </w:r>
      <w:r w:rsidRPr="5A212E6C">
        <w:rPr>
          <w:rFonts w:ascii="Poppins" w:hAnsi="Poppins" w:cs="Poppins"/>
          <w:b/>
          <w:bCs/>
          <w:noProof/>
        </w:rPr>
        <w:t>rocesso</w:t>
      </w:r>
    </w:p>
    <w:p w14:paraId="757B5454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175F0CEF" w14:textId="7EF5F362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Passo 1: </w:t>
      </w:r>
      <w:r w:rsidR="007114C5">
        <w:rPr>
          <w:rFonts w:ascii="Poppins" w:hAnsi="Poppins" w:cs="Poppins"/>
          <w:b/>
          <w:bCs/>
          <w:noProof/>
        </w:rPr>
        <w:t>s</w:t>
      </w:r>
      <w:r w:rsidR="007114C5" w:rsidRPr="00744B5D">
        <w:rPr>
          <w:rFonts w:ascii="Poppins" w:hAnsi="Poppins" w:cs="Poppins"/>
          <w:b/>
          <w:bCs/>
          <w:noProof/>
        </w:rPr>
        <w:t xml:space="preserve">etup </w:t>
      </w:r>
      <w:r w:rsidRPr="00744B5D">
        <w:rPr>
          <w:rFonts w:ascii="Poppins" w:hAnsi="Poppins" w:cs="Poppins"/>
          <w:b/>
          <w:bCs/>
          <w:noProof/>
        </w:rPr>
        <w:t>Inicial</w:t>
      </w:r>
      <w:r>
        <w:rPr>
          <w:rFonts w:ascii="Poppins" w:hAnsi="Poppins" w:cs="Poppins"/>
          <w:b/>
          <w:bCs/>
          <w:noProof/>
        </w:rPr>
        <w:br/>
      </w:r>
    </w:p>
    <w:p w14:paraId="347FEE63" w14:textId="77777777" w:rsidR="00E33DE1" w:rsidRPr="00744B5D" w:rsidRDefault="00E33DE1" w:rsidP="00857784">
      <w:pPr>
        <w:numPr>
          <w:ilvl w:val="0"/>
          <w:numId w:val="3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Crie a estrutura básica de arquivos:</w:t>
      </w:r>
    </w:p>
    <w:p w14:paraId="2AE92355" w14:textId="77777777" w:rsidR="00E33DE1" w:rsidRPr="00744B5D" w:rsidRDefault="00E33DE1" w:rsidP="00857784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>index.html</w:t>
      </w:r>
      <w:r w:rsidRPr="00744B5D">
        <w:rPr>
          <w:rFonts w:ascii="Poppins" w:hAnsi="Poppins" w:cs="Poppins"/>
          <w:noProof/>
        </w:rPr>
        <w:t xml:space="preserve"> para a estrutura HTML.</w:t>
      </w:r>
    </w:p>
    <w:p w14:paraId="4CFD45C6" w14:textId="77777777" w:rsidR="00E33DE1" w:rsidRPr="00744B5D" w:rsidRDefault="00E33DE1" w:rsidP="00857784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>styles.css</w:t>
      </w:r>
      <w:r w:rsidRPr="00744B5D">
        <w:rPr>
          <w:rFonts w:ascii="Poppins" w:hAnsi="Poppins" w:cs="Poppins"/>
          <w:noProof/>
        </w:rPr>
        <w:t xml:space="preserve"> para a estilização.</w:t>
      </w:r>
    </w:p>
    <w:p w14:paraId="7C6CAE22" w14:textId="77777777" w:rsidR="00E33DE1" w:rsidRDefault="00E33DE1" w:rsidP="00E33DE1">
      <w:pPr>
        <w:rPr>
          <w:rFonts w:ascii="Poppins" w:hAnsi="Poppins" w:cs="Poppins"/>
          <w:noProof/>
        </w:rPr>
      </w:pPr>
    </w:p>
    <w:p w14:paraId="2B6AAB3A" w14:textId="4BA7B8E3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projeto/</w:t>
      </w:r>
    </w:p>
    <w:p w14:paraId="363791EF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noProof/>
        </w:rPr>
        <w:t>├──</w:t>
      </w:r>
      <w:r w:rsidRPr="00744B5D">
        <w:rPr>
          <w:rFonts w:ascii="Poppins" w:hAnsi="Poppins" w:cs="Poppins"/>
          <w:noProof/>
        </w:rPr>
        <w:t xml:space="preserve"> index.html</w:t>
      </w:r>
    </w:p>
    <w:p w14:paraId="0CE64AB4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5A212E6C">
        <w:rPr>
          <w:noProof/>
        </w:rPr>
        <w:t>└──</w:t>
      </w:r>
      <w:r w:rsidRPr="5A212E6C">
        <w:rPr>
          <w:rFonts w:ascii="Poppins" w:hAnsi="Poppins" w:cs="Poppins"/>
          <w:noProof/>
        </w:rPr>
        <w:t xml:space="preserve"> styles.css</w:t>
      </w:r>
    </w:p>
    <w:p w14:paraId="79CC9CCD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39A85444" w14:textId="1EA62662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Passo 2: </w:t>
      </w:r>
      <w:r w:rsidR="007114C5">
        <w:rPr>
          <w:rFonts w:ascii="Poppins" w:hAnsi="Poppins" w:cs="Poppins"/>
          <w:b/>
          <w:bCs/>
          <w:noProof/>
        </w:rPr>
        <w:t>c</w:t>
      </w:r>
      <w:r w:rsidR="007114C5" w:rsidRPr="00744B5D">
        <w:rPr>
          <w:rFonts w:ascii="Poppins" w:hAnsi="Poppins" w:cs="Poppins"/>
          <w:b/>
          <w:bCs/>
          <w:noProof/>
        </w:rPr>
        <w:t xml:space="preserve">riação </w:t>
      </w:r>
      <w:r w:rsidRPr="00744B5D">
        <w:rPr>
          <w:rFonts w:ascii="Poppins" w:hAnsi="Poppins" w:cs="Poppins"/>
          <w:b/>
          <w:bCs/>
          <w:noProof/>
        </w:rPr>
        <w:t xml:space="preserve">do </w:t>
      </w:r>
      <w:r w:rsidR="007114C5">
        <w:rPr>
          <w:rFonts w:ascii="Poppins" w:hAnsi="Poppins" w:cs="Poppins"/>
          <w:b/>
          <w:bCs/>
          <w:noProof/>
        </w:rPr>
        <w:t>l</w:t>
      </w:r>
      <w:r w:rsidR="007114C5" w:rsidRPr="00744B5D">
        <w:rPr>
          <w:rFonts w:ascii="Poppins" w:hAnsi="Poppins" w:cs="Poppins"/>
          <w:b/>
          <w:bCs/>
          <w:noProof/>
        </w:rPr>
        <w:t xml:space="preserve">ayout </w:t>
      </w:r>
      <w:r w:rsidRPr="00744B5D">
        <w:rPr>
          <w:rFonts w:ascii="Poppins" w:hAnsi="Poppins" w:cs="Poppins"/>
          <w:b/>
          <w:bCs/>
          <w:noProof/>
        </w:rPr>
        <w:t>Mobile First</w:t>
      </w:r>
      <w:r>
        <w:rPr>
          <w:rFonts w:ascii="Poppins" w:hAnsi="Poppins" w:cs="Poppins"/>
          <w:b/>
          <w:bCs/>
          <w:noProof/>
        </w:rPr>
        <w:br/>
      </w:r>
    </w:p>
    <w:p w14:paraId="09B58ED8" w14:textId="18D7C235" w:rsidR="00E33DE1" w:rsidRPr="00744B5D" w:rsidRDefault="00E33DE1" w:rsidP="00857784">
      <w:pPr>
        <w:numPr>
          <w:ilvl w:val="0"/>
          <w:numId w:val="4"/>
        </w:num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b/>
          <w:bCs/>
          <w:noProof/>
        </w:rPr>
        <w:t xml:space="preserve">Estrutura HTML </w:t>
      </w:r>
      <w:r w:rsidR="007114C5">
        <w:rPr>
          <w:rFonts w:ascii="Poppins" w:hAnsi="Poppins" w:cs="Poppins"/>
          <w:b/>
          <w:bCs/>
          <w:noProof/>
        </w:rPr>
        <w:t>i</w:t>
      </w:r>
      <w:r w:rsidR="007114C5" w:rsidRPr="5A212E6C">
        <w:rPr>
          <w:rFonts w:ascii="Poppins" w:hAnsi="Poppins" w:cs="Poppins"/>
          <w:b/>
          <w:bCs/>
          <w:noProof/>
        </w:rPr>
        <w:t>nicial</w:t>
      </w:r>
      <w:r w:rsidRPr="5A212E6C">
        <w:rPr>
          <w:rFonts w:ascii="Poppins" w:hAnsi="Poppins" w:cs="Poppins"/>
          <w:noProof/>
        </w:rPr>
        <w:t xml:space="preserve">: </w:t>
      </w:r>
      <w:r w:rsidR="007114C5">
        <w:rPr>
          <w:rFonts w:ascii="Poppins" w:hAnsi="Poppins" w:cs="Poppins"/>
          <w:noProof/>
        </w:rPr>
        <w:t>n</w:t>
      </w:r>
      <w:r w:rsidR="007114C5" w:rsidRPr="5A212E6C">
        <w:rPr>
          <w:rFonts w:ascii="Poppins" w:hAnsi="Poppins" w:cs="Poppins"/>
          <w:noProof/>
        </w:rPr>
        <w:t xml:space="preserve">o </w:t>
      </w:r>
      <w:r w:rsidRPr="5A212E6C">
        <w:rPr>
          <w:rFonts w:ascii="Poppins" w:hAnsi="Poppins" w:cs="Poppins"/>
          <w:noProof/>
        </w:rPr>
        <w:t xml:space="preserve">arquivo </w:t>
      </w:r>
      <w:r w:rsidRPr="5A212E6C">
        <w:rPr>
          <w:rFonts w:ascii="Poppins" w:hAnsi="Poppins" w:cs="Poppins"/>
          <w:b/>
          <w:bCs/>
          <w:noProof/>
        </w:rPr>
        <w:t>index.html</w:t>
      </w:r>
      <w:r w:rsidRPr="5A212E6C">
        <w:rPr>
          <w:rFonts w:ascii="Poppins" w:hAnsi="Poppins" w:cs="Poppins"/>
          <w:noProof/>
        </w:rPr>
        <w:t>, crie a estrutura básica da página, incluindo o menu, a seção de introdução, a galeria e o rodapé.</w:t>
      </w:r>
    </w:p>
    <w:p w14:paraId="1535BBA7" w14:textId="77777777" w:rsidR="00E33DE1" w:rsidRDefault="00E33DE1" w:rsidP="00E33DE1">
      <w:pPr>
        <w:rPr>
          <w:rFonts w:ascii="Poppins" w:hAnsi="Poppins" w:cs="Poppins"/>
          <w:noProof/>
        </w:rPr>
      </w:pPr>
    </w:p>
    <w:p w14:paraId="496CBE93" w14:textId="5FFE301B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Exemplo de HTML:</w:t>
      </w:r>
      <w:r>
        <w:rPr>
          <w:rFonts w:ascii="Poppins" w:hAnsi="Poppins" w:cs="Poppins"/>
          <w:noProof/>
        </w:rPr>
        <w:br/>
      </w:r>
    </w:p>
    <w:p w14:paraId="6BD7DD20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&lt;!DOCTYPE html&gt;</w:t>
      </w:r>
    </w:p>
    <w:p w14:paraId="534AF8A7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&lt;html lang="pt-br"&gt;</w:t>
      </w:r>
    </w:p>
    <w:p w14:paraId="7E320B6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&lt;head&gt;</w:t>
      </w:r>
    </w:p>
    <w:p w14:paraId="60EBC44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&lt;meta charset="UTF-8"&gt;</w:t>
      </w:r>
    </w:p>
    <w:p w14:paraId="4FD6E18A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&lt;meta name="viewport" content="width=device-width, initial-scale=1.0"&gt;</w:t>
      </w:r>
    </w:p>
    <w:p w14:paraId="019758FB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lastRenderedPageBreak/>
        <w:t xml:space="preserve">    &lt;title&gt;CreativeDesign&lt;/title&gt;</w:t>
      </w:r>
    </w:p>
    <w:p w14:paraId="263D539A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&lt;link rel="stylesheet" href="styles.css"&gt;</w:t>
      </w:r>
    </w:p>
    <w:p w14:paraId="19BCFA3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&lt;/head&gt;</w:t>
      </w:r>
    </w:p>
    <w:p w14:paraId="01D6CE1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&lt;body&gt;</w:t>
      </w:r>
    </w:p>
    <w:p w14:paraId="28ADA8A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&lt;header&gt;</w:t>
      </w:r>
    </w:p>
    <w:p w14:paraId="292BF1C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&lt;nav class="navbar"&gt;</w:t>
      </w:r>
    </w:p>
    <w:p w14:paraId="15E6ABEF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&lt;a href="#" class="logo"&gt;CreativeDesign&lt;/a&gt;</w:t>
      </w:r>
    </w:p>
    <w:p w14:paraId="4D5EA2BD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        </w:t>
      </w:r>
      <w:r w:rsidRPr="00744B5D">
        <w:rPr>
          <w:rFonts w:ascii="Poppins" w:hAnsi="Poppins" w:cs="Poppins"/>
          <w:noProof/>
        </w:rPr>
        <w:t>&lt;ul class="nav-links"&gt;</w:t>
      </w:r>
    </w:p>
    <w:p w14:paraId="4296039D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            &lt;li&gt;&lt;a href="#"&gt;Início&lt;/a&gt;&lt;/li&gt;</w:t>
      </w:r>
    </w:p>
    <w:p w14:paraId="10158331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            &lt;li&gt;&lt;a href="#"&gt;Portfólio&lt;/a&gt;&lt;/li&gt;</w:t>
      </w:r>
    </w:p>
    <w:p w14:paraId="2456AA85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            &lt;li&gt;&lt;a href="#"&gt;Contato&lt;/a&gt;&lt;/li&gt;</w:t>
      </w:r>
    </w:p>
    <w:p w14:paraId="2BD8813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744B5D">
        <w:rPr>
          <w:rFonts w:ascii="Poppins" w:hAnsi="Poppins" w:cs="Poppins"/>
          <w:noProof/>
        </w:rPr>
        <w:t xml:space="preserve">            </w:t>
      </w:r>
      <w:r w:rsidRPr="00857784">
        <w:rPr>
          <w:rFonts w:ascii="Poppins" w:hAnsi="Poppins" w:cs="Poppins"/>
          <w:noProof/>
          <w:lang w:val="en-US"/>
        </w:rPr>
        <w:t>&lt;/ul&gt;</w:t>
      </w:r>
    </w:p>
    <w:p w14:paraId="2BE2E19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&lt;/nav&gt;</w:t>
      </w:r>
    </w:p>
    <w:p w14:paraId="39F5554B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&lt;/header&gt;</w:t>
      </w:r>
    </w:p>
    <w:p w14:paraId="13D5E64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0FEF147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&lt;main&gt;</w:t>
      </w:r>
    </w:p>
    <w:p w14:paraId="61F0222B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&lt;section class="intro"&gt;</w:t>
      </w:r>
    </w:p>
    <w:p w14:paraId="545BB3C5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        </w:t>
      </w:r>
      <w:r w:rsidRPr="00744B5D">
        <w:rPr>
          <w:rFonts w:ascii="Poppins" w:hAnsi="Poppins" w:cs="Poppins"/>
          <w:noProof/>
        </w:rPr>
        <w:t>&lt;h1&gt;Bem-vindo à CreativeDesign&lt;/h1&gt;</w:t>
      </w:r>
    </w:p>
    <w:p w14:paraId="5D0C78D6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        &lt;p&gt;Nós criamos designs inovadores para impulsionar sua marca.&lt;/p&gt;</w:t>
      </w:r>
    </w:p>
    <w:p w14:paraId="428495A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744B5D">
        <w:rPr>
          <w:rFonts w:ascii="Poppins" w:hAnsi="Poppins" w:cs="Poppins"/>
          <w:noProof/>
        </w:rPr>
        <w:t xml:space="preserve">        </w:t>
      </w:r>
      <w:r w:rsidRPr="00857784">
        <w:rPr>
          <w:rFonts w:ascii="Poppins" w:hAnsi="Poppins" w:cs="Poppins"/>
          <w:noProof/>
          <w:lang w:val="en-US"/>
        </w:rPr>
        <w:t>&lt;/section&gt;</w:t>
      </w:r>
    </w:p>
    <w:p w14:paraId="736D7DA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4A798D8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&lt;section class="gallery"&gt;</w:t>
      </w:r>
    </w:p>
    <w:p w14:paraId="3436B687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&lt;div class="project"&gt;Projeto 1&lt;/div&gt;</w:t>
      </w:r>
    </w:p>
    <w:p w14:paraId="32052E0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&lt;div class="project"&gt;Projeto 2&lt;/div&gt;</w:t>
      </w:r>
    </w:p>
    <w:p w14:paraId="0BC3022F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&lt;div class="project"&gt;Projeto 3&lt;/div&gt;</w:t>
      </w:r>
    </w:p>
    <w:p w14:paraId="5337776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&lt;div class="project"&gt;Projeto 4&lt;/div&gt;</w:t>
      </w:r>
    </w:p>
    <w:p w14:paraId="11ED6CD6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&lt;/section&gt;</w:t>
      </w:r>
    </w:p>
    <w:p w14:paraId="5C75183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&lt;/main&gt;</w:t>
      </w:r>
    </w:p>
    <w:p w14:paraId="132F0B5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0ED1D64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&lt;footer&gt;</w:t>
      </w:r>
    </w:p>
    <w:p w14:paraId="23162FF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&lt;ul class="social-links"&gt;</w:t>
      </w:r>
    </w:p>
    <w:p w14:paraId="253A1BB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&lt;li&gt;&lt;a href="#"&gt;Facebook&lt;/a&gt;&lt;/li&gt;</w:t>
      </w:r>
    </w:p>
    <w:p w14:paraId="41457220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        </w:t>
      </w:r>
      <w:r w:rsidRPr="00744B5D">
        <w:rPr>
          <w:rFonts w:ascii="Poppins" w:hAnsi="Poppins" w:cs="Poppins"/>
          <w:noProof/>
        </w:rPr>
        <w:t>&lt;li&gt;&lt;a href="#"&gt;Instagram&lt;/a&gt;&lt;/li&gt;</w:t>
      </w:r>
    </w:p>
    <w:p w14:paraId="2038162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744B5D">
        <w:rPr>
          <w:rFonts w:ascii="Poppins" w:hAnsi="Poppins" w:cs="Poppins"/>
          <w:noProof/>
        </w:rPr>
        <w:t xml:space="preserve">            </w:t>
      </w:r>
      <w:r w:rsidRPr="00857784">
        <w:rPr>
          <w:rFonts w:ascii="Poppins" w:hAnsi="Poppins" w:cs="Poppins"/>
          <w:noProof/>
          <w:lang w:val="en-US"/>
        </w:rPr>
        <w:t>&lt;li&gt;&lt;a href="#"&gt;LinkedIn&lt;/a&gt;&lt;/li&gt;</w:t>
      </w:r>
    </w:p>
    <w:p w14:paraId="22B5EE65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    </w:t>
      </w:r>
      <w:r w:rsidRPr="00744B5D">
        <w:rPr>
          <w:rFonts w:ascii="Poppins" w:hAnsi="Poppins" w:cs="Poppins"/>
          <w:noProof/>
        </w:rPr>
        <w:t>&lt;/ul&gt;</w:t>
      </w:r>
    </w:p>
    <w:p w14:paraId="38875C94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&lt;/footer&gt;</w:t>
      </w:r>
    </w:p>
    <w:p w14:paraId="3BF762F9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&lt;/body&gt;</w:t>
      </w:r>
    </w:p>
    <w:p w14:paraId="1C9CAFB1" w14:textId="358874F8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&lt;/html&gt;</w:t>
      </w:r>
      <w:r>
        <w:rPr>
          <w:rFonts w:ascii="Poppins" w:hAnsi="Poppins" w:cs="Poppins"/>
          <w:noProof/>
        </w:rPr>
        <w:br/>
      </w:r>
    </w:p>
    <w:p w14:paraId="420CECD9" w14:textId="0EB27A4E" w:rsidR="00E33DE1" w:rsidRPr="00744B5D" w:rsidRDefault="00E33DE1" w:rsidP="00857784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Estilos CSS </w:t>
      </w:r>
      <w:r w:rsidR="007114C5">
        <w:rPr>
          <w:rFonts w:ascii="Poppins" w:hAnsi="Poppins" w:cs="Poppins"/>
          <w:b/>
          <w:bCs/>
          <w:noProof/>
        </w:rPr>
        <w:t>i</w:t>
      </w:r>
      <w:r w:rsidR="007114C5" w:rsidRPr="00744B5D">
        <w:rPr>
          <w:rFonts w:ascii="Poppins" w:hAnsi="Poppins" w:cs="Poppins"/>
          <w:b/>
          <w:bCs/>
          <w:noProof/>
        </w:rPr>
        <w:t xml:space="preserve">niciais </w:t>
      </w:r>
      <w:r w:rsidRPr="00744B5D">
        <w:rPr>
          <w:rFonts w:ascii="Poppins" w:hAnsi="Poppins" w:cs="Poppins"/>
          <w:b/>
          <w:bCs/>
          <w:noProof/>
        </w:rPr>
        <w:t>(Mobile First)</w:t>
      </w:r>
      <w:r w:rsidRPr="00744B5D">
        <w:rPr>
          <w:rFonts w:ascii="Poppins" w:hAnsi="Poppins" w:cs="Poppins"/>
          <w:noProof/>
        </w:rPr>
        <w:t xml:space="preserve">: </w:t>
      </w:r>
      <w:r w:rsidR="007114C5">
        <w:rPr>
          <w:rFonts w:ascii="Poppins" w:hAnsi="Poppins" w:cs="Poppins"/>
          <w:noProof/>
        </w:rPr>
        <w:t>n</w:t>
      </w:r>
      <w:r w:rsidR="007114C5" w:rsidRPr="00744B5D">
        <w:rPr>
          <w:rFonts w:ascii="Poppins" w:hAnsi="Poppins" w:cs="Poppins"/>
          <w:noProof/>
        </w:rPr>
        <w:t xml:space="preserve">o </w:t>
      </w:r>
      <w:r w:rsidRPr="00744B5D">
        <w:rPr>
          <w:rFonts w:ascii="Poppins" w:hAnsi="Poppins" w:cs="Poppins"/>
          <w:noProof/>
        </w:rPr>
        <w:t xml:space="preserve">arquivo </w:t>
      </w:r>
      <w:r w:rsidRPr="00744B5D">
        <w:rPr>
          <w:rFonts w:ascii="Poppins" w:hAnsi="Poppins" w:cs="Poppins"/>
          <w:b/>
          <w:bCs/>
          <w:noProof/>
        </w:rPr>
        <w:t>styles.css</w:t>
      </w:r>
      <w:r w:rsidRPr="00744B5D">
        <w:rPr>
          <w:rFonts w:ascii="Poppins" w:hAnsi="Poppins" w:cs="Poppins"/>
          <w:noProof/>
        </w:rPr>
        <w:t>, inicie com o layout mobile utilizando Flexbox e Grid.</w:t>
      </w:r>
      <w:r>
        <w:rPr>
          <w:rFonts w:ascii="Poppins" w:hAnsi="Poppins" w:cs="Poppins"/>
          <w:noProof/>
        </w:rPr>
        <w:br/>
      </w:r>
    </w:p>
    <w:p w14:paraId="04E7089E" w14:textId="38EE4082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Exemplo de CSS inicial:</w:t>
      </w:r>
      <w:r>
        <w:rPr>
          <w:rFonts w:ascii="Poppins" w:hAnsi="Poppins" w:cs="Poppins"/>
          <w:noProof/>
        </w:rPr>
        <w:br/>
      </w:r>
    </w:p>
    <w:p w14:paraId="2E424953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/* Reset básico */</w:t>
      </w:r>
    </w:p>
    <w:p w14:paraId="4003CA4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* {</w:t>
      </w:r>
    </w:p>
    <w:p w14:paraId="6C73A017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margin: 0;</w:t>
      </w:r>
    </w:p>
    <w:p w14:paraId="2AD1893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padding: 0;</w:t>
      </w:r>
    </w:p>
    <w:p w14:paraId="4388F9F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lastRenderedPageBreak/>
        <w:t xml:space="preserve">    box-sizing: border-box;</w:t>
      </w:r>
    </w:p>
    <w:p w14:paraId="78E93D8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26EB7AD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32D3F5C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body {</w:t>
      </w:r>
    </w:p>
    <w:p w14:paraId="08898AB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font-family: Arial, sans-serif;</w:t>
      </w:r>
    </w:p>
    <w:p w14:paraId="1F9AA49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line-height: 1.6;</w:t>
      </w:r>
    </w:p>
    <w:p w14:paraId="0AA9B54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padding: 20px;</w:t>
      </w:r>
    </w:p>
    <w:p w14:paraId="2B9B94D9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0AAA039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375807D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/* Mobile First Design */</w:t>
      </w:r>
    </w:p>
    <w:p w14:paraId="4731194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.navbar {</w:t>
      </w:r>
    </w:p>
    <w:p w14:paraId="41A444D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display: flex;</w:t>
      </w:r>
    </w:p>
    <w:p w14:paraId="55F0AEF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justify-content: space-between;</w:t>
      </w:r>
    </w:p>
    <w:p w14:paraId="0D75E81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align-items: center;</w:t>
      </w:r>
    </w:p>
    <w:p w14:paraId="7F54AAF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6E2EC66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137F2C9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.nav-links {</w:t>
      </w:r>
    </w:p>
    <w:p w14:paraId="10DDC95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list-style: none;</w:t>
      </w:r>
    </w:p>
    <w:p w14:paraId="2780C799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display: flex;</w:t>
      </w:r>
    </w:p>
    <w:p w14:paraId="127601A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gap: 10px;</w:t>
      </w:r>
    </w:p>
    <w:p w14:paraId="5429A7E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5D1A1829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4D1DCA4A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.nav-links li {</w:t>
      </w:r>
    </w:p>
    <w:p w14:paraId="0AE65A3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font-size: 1rem;</w:t>
      </w:r>
    </w:p>
    <w:p w14:paraId="421FC7F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5846723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2197B57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.intro {</w:t>
      </w:r>
    </w:p>
    <w:p w14:paraId="541A67A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text-align: center;</w:t>
      </w:r>
    </w:p>
    <w:p w14:paraId="140688E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margin: 20px 0;</w:t>
      </w:r>
    </w:p>
    <w:p w14:paraId="59BF7BC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21FB99E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4C4BA68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.gallery {</w:t>
      </w:r>
    </w:p>
    <w:p w14:paraId="0D41708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display: grid;</w:t>
      </w:r>
    </w:p>
    <w:p w14:paraId="2287985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grid-template-columns: 1fr 1fr;</w:t>
      </w:r>
    </w:p>
    <w:p w14:paraId="46EBB6D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gap: 10px;</w:t>
      </w:r>
    </w:p>
    <w:p w14:paraId="5BD143C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0621C03A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57D8148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.project {</w:t>
      </w:r>
    </w:p>
    <w:p w14:paraId="1797BC36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background-color: #f4f4f4;</w:t>
      </w:r>
    </w:p>
    <w:p w14:paraId="331C163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padding: 20px;</w:t>
      </w:r>
    </w:p>
    <w:p w14:paraId="578C46F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text-align: center;</w:t>
      </w:r>
    </w:p>
    <w:p w14:paraId="3B8A700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48F8ACA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0703B8D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footer {</w:t>
      </w:r>
    </w:p>
    <w:p w14:paraId="34D7D359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display: flex;</w:t>
      </w:r>
    </w:p>
    <w:p w14:paraId="56D3C7B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justify-content: center;</w:t>
      </w:r>
    </w:p>
    <w:p w14:paraId="15A25F4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margin-top: 20px;</w:t>
      </w:r>
    </w:p>
    <w:p w14:paraId="112EC4F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4A4645B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04EC5F9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lastRenderedPageBreak/>
        <w:t>.social-links {</w:t>
      </w:r>
    </w:p>
    <w:p w14:paraId="7B1CA20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list-style: none;</w:t>
      </w:r>
    </w:p>
    <w:p w14:paraId="14802BBA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</w:t>
      </w:r>
      <w:r w:rsidRPr="00744B5D">
        <w:rPr>
          <w:rFonts w:ascii="Poppins" w:hAnsi="Poppins" w:cs="Poppins"/>
          <w:noProof/>
        </w:rPr>
        <w:t>display: flex;</w:t>
      </w:r>
    </w:p>
    <w:p w14:paraId="141A41EF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gap: 10px;</w:t>
      </w:r>
    </w:p>
    <w:p w14:paraId="4E602C9D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noProof/>
        </w:rPr>
        <w:t>}</w:t>
      </w:r>
    </w:p>
    <w:p w14:paraId="5A9C651D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55C04BA1" w14:textId="77777777" w:rsidR="007E00CC" w:rsidRPr="00DE328E" w:rsidRDefault="007E00CC" w:rsidP="007E00CC">
      <w:pPr>
        <w:spacing w:line="276" w:lineRule="auto"/>
        <w:rPr>
          <w:rFonts w:ascii="Poppins Light" w:hAnsi="Poppins Light" w:cs="Poppins Light"/>
          <w:noProof/>
          <w:color w:val="000000" w:themeColor="text1"/>
          <w:sz w:val="16"/>
          <w:szCs w:val="16"/>
        </w:rPr>
      </w:pPr>
    </w:p>
    <w:sectPr w:rsidR="007E00CC" w:rsidRPr="00DE328E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40C1B" w14:textId="77777777" w:rsidR="00AC6354" w:rsidRDefault="00AC6354">
      <w:r>
        <w:separator/>
      </w:r>
    </w:p>
  </w:endnote>
  <w:endnote w:type="continuationSeparator" w:id="0">
    <w:p w14:paraId="5E49C029" w14:textId="77777777" w:rsidR="00AC6354" w:rsidRDefault="00AC6354">
      <w:r>
        <w:continuationSeparator/>
      </w:r>
    </w:p>
  </w:endnote>
  <w:endnote w:type="continuationNotice" w:id="1">
    <w:p w14:paraId="011CB96D" w14:textId="77777777" w:rsidR="00AC6354" w:rsidRDefault="00AC63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oppins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45456A5" w14:textId="77777777" w:rsidR="00E275C7" w:rsidRPr="00482B51" w:rsidRDefault="00E275C7" w:rsidP="00E275C7">
            <w:pPr>
              <w:jc w:val="center"/>
              <w:rPr>
                <w:rFonts w:ascii="Poppins" w:hAnsi="Poppins" w:cs="Poppins"/>
                <w:sz w:val="19"/>
                <w:szCs w:val="19"/>
              </w:rPr>
            </w:pPr>
            <w:r w:rsidRPr="00482B51">
              <w:rPr>
                <w:rFonts w:ascii="Poppins" w:hAnsi="Poppins" w:cs="Poppins"/>
                <w:sz w:val="19"/>
                <w:szCs w:val="19"/>
              </w:rPr>
              <w:t>[SIS</w:t>
            </w:r>
            <w:proofErr w:type="gramStart"/>
            <w:r w:rsidRPr="00482B51">
              <w:rPr>
                <w:rFonts w:ascii="Poppins" w:hAnsi="Poppins" w:cs="Poppins"/>
                <w:sz w:val="19"/>
                <w:szCs w:val="19"/>
              </w:rPr>
              <w:t>][</w:t>
            </w:r>
            <w:proofErr w:type="gramEnd"/>
            <w:r w:rsidRPr="00482B51">
              <w:rPr>
                <w:rFonts w:ascii="Poppins" w:hAnsi="Poppins" w:cs="Poppins"/>
                <w:sz w:val="19"/>
                <w:szCs w:val="19"/>
              </w:rPr>
              <w:t>Unidade: Linguagens de Programação Front-</w:t>
            </w:r>
            <w:proofErr w:type="spellStart"/>
            <w:r w:rsidRPr="00482B51">
              <w:rPr>
                <w:rFonts w:ascii="Poppins" w:hAnsi="Poppins" w:cs="Poppins"/>
                <w:sz w:val="19"/>
                <w:szCs w:val="19"/>
              </w:rPr>
              <w:t>End</w:t>
            </w:r>
            <w:proofErr w:type="spellEnd"/>
            <w:r w:rsidRPr="00482B51">
              <w:rPr>
                <w:rFonts w:ascii="Poppins" w:hAnsi="Poppins" w:cs="Poppins"/>
                <w:sz w:val="19"/>
                <w:szCs w:val="19"/>
              </w:rPr>
              <w:t>][Componente: Programação Front-</w:t>
            </w:r>
            <w:proofErr w:type="spellStart"/>
            <w:r w:rsidRPr="00482B51">
              <w:rPr>
                <w:rFonts w:ascii="Poppins" w:hAnsi="Poppins" w:cs="Poppins"/>
                <w:sz w:val="19"/>
                <w:szCs w:val="19"/>
              </w:rPr>
              <w:t>End</w:t>
            </w:r>
            <w:proofErr w:type="spellEnd"/>
            <w:r w:rsidRPr="00482B51">
              <w:rPr>
                <w:rFonts w:ascii="Poppins" w:hAnsi="Poppins" w:cs="Poppins"/>
                <w:sz w:val="19"/>
                <w:szCs w:val="19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094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094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5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77862" w14:textId="77777777" w:rsidR="00AC6354" w:rsidRDefault="00AC6354">
      <w:r>
        <w:separator/>
      </w:r>
    </w:p>
  </w:footnote>
  <w:footnote w:type="continuationSeparator" w:id="0">
    <w:p w14:paraId="307B4DD1" w14:textId="77777777" w:rsidR="00AC6354" w:rsidRDefault="00AC6354">
      <w:r>
        <w:continuationSeparator/>
      </w:r>
    </w:p>
  </w:footnote>
  <w:footnote w:type="continuationNotice" w:id="1">
    <w:p w14:paraId="12F5B3C0" w14:textId="77777777" w:rsidR="00AC6354" w:rsidRDefault="00AC63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56B"/>
    <w:multiLevelType w:val="multilevel"/>
    <w:tmpl w:val="150A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193924"/>
    <w:multiLevelType w:val="multilevel"/>
    <w:tmpl w:val="BA06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EE2DBA"/>
    <w:multiLevelType w:val="hybridMultilevel"/>
    <w:tmpl w:val="DE48108C"/>
    <w:lvl w:ilvl="0" w:tplc="2DD25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6D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02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8F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66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E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E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68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8C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9811CD3"/>
    <w:multiLevelType w:val="multilevel"/>
    <w:tmpl w:val="E30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2D1414"/>
    <w:multiLevelType w:val="multilevel"/>
    <w:tmpl w:val="C80890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>
    <w:nsid w:val="53AD5CB0"/>
    <w:multiLevelType w:val="multilevel"/>
    <w:tmpl w:val="C80890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>
    <w:nsid w:val="62175A1D"/>
    <w:multiLevelType w:val="multilevel"/>
    <w:tmpl w:val="8CA4D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A92C74"/>
    <w:multiLevelType w:val="multilevel"/>
    <w:tmpl w:val="1534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4A1F5C"/>
    <w:multiLevelType w:val="multilevel"/>
    <w:tmpl w:val="8E20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F5446"/>
    <w:multiLevelType w:val="multilevel"/>
    <w:tmpl w:val="C80890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>
    <w:nsid w:val="73D910F8"/>
    <w:multiLevelType w:val="multilevel"/>
    <w:tmpl w:val="3628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A8"/>
    <w:rsid w:val="00002AC0"/>
    <w:rsid w:val="00016193"/>
    <w:rsid w:val="0002740F"/>
    <w:rsid w:val="000278D8"/>
    <w:rsid w:val="0003541D"/>
    <w:rsid w:val="000356E2"/>
    <w:rsid w:val="00035B2C"/>
    <w:rsid w:val="00084C12"/>
    <w:rsid w:val="00093C5A"/>
    <w:rsid w:val="000A4E65"/>
    <w:rsid w:val="000C6619"/>
    <w:rsid w:val="000D2452"/>
    <w:rsid w:val="000D596E"/>
    <w:rsid w:val="000D61BD"/>
    <w:rsid w:val="000F339E"/>
    <w:rsid w:val="000F7DE9"/>
    <w:rsid w:val="001143D8"/>
    <w:rsid w:val="00124756"/>
    <w:rsid w:val="00131E78"/>
    <w:rsid w:val="00151F75"/>
    <w:rsid w:val="00160195"/>
    <w:rsid w:val="001904F2"/>
    <w:rsid w:val="001916A7"/>
    <w:rsid w:val="0019349A"/>
    <w:rsid w:val="001A2D86"/>
    <w:rsid w:val="001A32C9"/>
    <w:rsid w:val="001A5130"/>
    <w:rsid w:val="001B67D5"/>
    <w:rsid w:val="001C335A"/>
    <w:rsid w:val="001D492D"/>
    <w:rsid w:val="001E1080"/>
    <w:rsid w:val="001E7BC0"/>
    <w:rsid w:val="001F63E7"/>
    <w:rsid w:val="002009B3"/>
    <w:rsid w:val="0022433C"/>
    <w:rsid w:val="002344C7"/>
    <w:rsid w:val="0023450C"/>
    <w:rsid w:val="002372B1"/>
    <w:rsid w:val="00252F67"/>
    <w:rsid w:val="00256D8D"/>
    <w:rsid w:val="002632D3"/>
    <w:rsid w:val="00264B6B"/>
    <w:rsid w:val="00265DC0"/>
    <w:rsid w:val="00290B71"/>
    <w:rsid w:val="002A1D65"/>
    <w:rsid w:val="002A57B9"/>
    <w:rsid w:val="002B24DB"/>
    <w:rsid w:val="002C033D"/>
    <w:rsid w:val="002C6EC9"/>
    <w:rsid w:val="002D1A6D"/>
    <w:rsid w:val="002D51E3"/>
    <w:rsid w:val="002D6138"/>
    <w:rsid w:val="002E18AA"/>
    <w:rsid w:val="002E3A64"/>
    <w:rsid w:val="002E4AA5"/>
    <w:rsid w:val="002E6314"/>
    <w:rsid w:val="003009B4"/>
    <w:rsid w:val="003031BD"/>
    <w:rsid w:val="003365AE"/>
    <w:rsid w:val="00340A52"/>
    <w:rsid w:val="00345BE3"/>
    <w:rsid w:val="00367C72"/>
    <w:rsid w:val="00372FF6"/>
    <w:rsid w:val="00373C81"/>
    <w:rsid w:val="00373F36"/>
    <w:rsid w:val="00382FF5"/>
    <w:rsid w:val="003C032E"/>
    <w:rsid w:val="003C2103"/>
    <w:rsid w:val="003D71CA"/>
    <w:rsid w:val="003E2439"/>
    <w:rsid w:val="003F47F2"/>
    <w:rsid w:val="00413351"/>
    <w:rsid w:val="00413FA4"/>
    <w:rsid w:val="00425599"/>
    <w:rsid w:val="00443173"/>
    <w:rsid w:val="00454835"/>
    <w:rsid w:val="004561E7"/>
    <w:rsid w:val="00464B32"/>
    <w:rsid w:val="004852FC"/>
    <w:rsid w:val="004876F6"/>
    <w:rsid w:val="00491C71"/>
    <w:rsid w:val="00493B10"/>
    <w:rsid w:val="004A2ACE"/>
    <w:rsid w:val="004B66A3"/>
    <w:rsid w:val="004C245B"/>
    <w:rsid w:val="004C29EA"/>
    <w:rsid w:val="004C491F"/>
    <w:rsid w:val="004E6415"/>
    <w:rsid w:val="004E713D"/>
    <w:rsid w:val="004E73B9"/>
    <w:rsid w:val="00515372"/>
    <w:rsid w:val="005252FD"/>
    <w:rsid w:val="00543C22"/>
    <w:rsid w:val="0054587F"/>
    <w:rsid w:val="005517B2"/>
    <w:rsid w:val="00585F34"/>
    <w:rsid w:val="005A5A09"/>
    <w:rsid w:val="005B654D"/>
    <w:rsid w:val="005C53D4"/>
    <w:rsid w:val="005E1ADF"/>
    <w:rsid w:val="005E1E05"/>
    <w:rsid w:val="005E4165"/>
    <w:rsid w:val="005F4B6A"/>
    <w:rsid w:val="005F74BB"/>
    <w:rsid w:val="005F7BBF"/>
    <w:rsid w:val="0060776C"/>
    <w:rsid w:val="0063273B"/>
    <w:rsid w:val="00646214"/>
    <w:rsid w:val="0065074D"/>
    <w:rsid w:val="006533EE"/>
    <w:rsid w:val="006703F8"/>
    <w:rsid w:val="006761D5"/>
    <w:rsid w:val="00676B29"/>
    <w:rsid w:val="00696811"/>
    <w:rsid w:val="006978C4"/>
    <w:rsid w:val="006A0B21"/>
    <w:rsid w:val="006B3AE9"/>
    <w:rsid w:val="006D04F2"/>
    <w:rsid w:val="006D0688"/>
    <w:rsid w:val="00701DBC"/>
    <w:rsid w:val="0070757A"/>
    <w:rsid w:val="007114C5"/>
    <w:rsid w:val="00712B9D"/>
    <w:rsid w:val="007139E5"/>
    <w:rsid w:val="00723D5E"/>
    <w:rsid w:val="00744B5D"/>
    <w:rsid w:val="007671B4"/>
    <w:rsid w:val="00771811"/>
    <w:rsid w:val="00773A8C"/>
    <w:rsid w:val="0078262D"/>
    <w:rsid w:val="007B6ABF"/>
    <w:rsid w:val="007C7F30"/>
    <w:rsid w:val="007E00CC"/>
    <w:rsid w:val="0080179B"/>
    <w:rsid w:val="00803872"/>
    <w:rsid w:val="00814E58"/>
    <w:rsid w:val="008343FE"/>
    <w:rsid w:val="0083474B"/>
    <w:rsid w:val="00841D59"/>
    <w:rsid w:val="00851368"/>
    <w:rsid w:val="0085229C"/>
    <w:rsid w:val="00857784"/>
    <w:rsid w:val="008708BF"/>
    <w:rsid w:val="00875DD6"/>
    <w:rsid w:val="00892033"/>
    <w:rsid w:val="008925A9"/>
    <w:rsid w:val="00896814"/>
    <w:rsid w:val="00897335"/>
    <w:rsid w:val="008A031A"/>
    <w:rsid w:val="008A73D0"/>
    <w:rsid w:val="008B4C24"/>
    <w:rsid w:val="008D0598"/>
    <w:rsid w:val="008E1B15"/>
    <w:rsid w:val="008E53F3"/>
    <w:rsid w:val="008F5546"/>
    <w:rsid w:val="008F6690"/>
    <w:rsid w:val="008F775A"/>
    <w:rsid w:val="0090517C"/>
    <w:rsid w:val="009212FB"/>
    <w:rsid w:val="00921A7B"/>
    <w:rsid w:val="0092769D"/>
    <w:rsid w:val="00933BA0"/>
    <w:rsid w:val="00966015"/>
    <w:rsid w:val="00972FD2"/>
    <w:rsid w:val="00984A34"/>
    <w:rsid w:val="00990FDB"/>
    <w:rsid w:val="009A16AC"/>
    <w:rsid w:val="009A4184"/>
    <w:rsid w:val="009B1DA8"/>
    <w:rsid w:val="009B33B6"/>
    <w:rsid w:val="009C190E"/>
    <w:rsid w:val="009D50D9"/>
    <w:rsid w:val="009E4419"/>
    <w:rsid w:val="00A15FA7"/>
    <w:rsid w:val="00A5094E"/>
    <w:rsid w:val="00A55D43"/>
    <w:rsid w:val="00A5669B"/>
    <w:rsid w:val="00AA60A0"/>
    <w:rsid w:val="00AA7D2C"/>
    <w:rsid w:val="00AB51FE"/>
    <w:rsid w:val="00AC5718"/>
    <w:rsid w:val="00AC6354"/>
    <w:rsid w:val="00AD78A6"/>
    <w:rsid w:val="00AF3620"/>
    <w:rsid w:val="00B45591"/>
    <w:rsid w:val="00B60FAB"/>
    <w:rsid w:val="00B82786"/>
    <w:rsid w:val="00BA6A76"/>
    <w:rsid w:val="00BB6AA4"/>
    <w:rsid w:val="00C12E4A"/>
    <w:rsid w:val="00C42339"/>
    <w:rsid w:val="00C464B4"/>
    <w:rsid w:val="00C4723D"/>
    <w:rsid w:val="00C56BFC"/>
    <w:rsid w:val="00C6070E"/>
    <w:rsid w:val="00C62CE1"/>
    <w:rsid w:val="00C923DC"/>
    <w:rsid w:val="00C96A8D"/>
    <w:rsid w:val="00CA0628"/>
    <w:rsid w:val="00CA4523"/>
    <w:rsid w:val="00CC29DE"/>
    <w:rsid w:val="00CC2A45"/>
    <w:rsid w:val="00CC7CCF"/>
    <w:rsid w:val="00CD7174"/>
    <w:rsid w:val="00CF76E4"/>
    <w:rsid w:val="00D03B93"/>
    <w:rsid w:val="00D04488"/>
    <w:rsid w:val="00D05B9C"/>
    <w:rsid w:val="00D20676"/>
    <w:rsid w:val="00D22E5C"/>
    <w:rsid w:val="00D26165"/>
    <w:rsid w:val="00D51D5F"/>
    <w:rsid w:val="00D55075"/>
    <w:rsid w:val="00D553AB"/>
    <w:rsid w:val="00D61A8F"/>
    <w:rsid w:val="00D87AA2"/>
    <w:rsid w:val="00D91C68"/>
    <w:rsid w:val="00D948D8"/>
    <w:rsid w:val="00DA7F50"/>
    <w:rsid w:val="00DB514F"/>
    <w:rsid w:val="00DD5204"/>
    <w:rsid w:val="00DE0423"/>
    <w:rsid w:val="00DE0675"/>
    <w:rsid w:val="00DE0C0D"/>
    <w:rsid w:val="00DE328E"/>
    <w:rsid w:val="00E103B1"/>
    <w:rsid w:val="00E10D86"/>
    <w:rsid w:val="00E16974"/>
    <w:rsid w:val="00E21B7D"/>
    <w:rsid w:val="00E227A8"/>
    <w:rsid w:val="00E255E5"/>
    <w:rsid w:val="00E275C7"/>
    <w:rsid w:val="00E33DE1"/>
    <w:rsid w:val="00E36169"/>
    <w:rsid w:val="00E400A6"/>
    <w:rsid w:val="00E5671E"/>
    <w:rsid w:val="00E5712E"/>
    <w:rsid w:val="00E6016A"/>
    <w:rsid w:val="00E7168F"/>
    <w:rsid w:val="00E71901"/>
    <w:rsid w:val="00E73E76"/>
    <w:rsid w:val="00E77AF3"/>
    <w:rsid w:val="00E80F5A"/>
    <w:rsid w:val="00EA3B37"/>
    <w:rsid w:val="00EC5E5B"/>
    <w:rsid w:val="00EE41B3"/>
    <w:rsid w:val="00EF47B1"/>
    <w:rsid w:val="00EF4AFE"/>
    <w:rsid w:val="00F044D7"/>
    <w:rsid w:val="00F26F13"/>
    <w:rsid w:val="00F361D3"/>
    <w:rsid w:val="00F37269"/>
    <w:rsid w:val="00F472E5"/>
    <w:rsid w:val="00F51FEF"/>
    <w:rsid w:val="00F52AA0"/>
    <w:rsid w:val="00F57059"/>
    <w:rsid w:val="00FA0B4C"/>
    <w:rsid w:val="00FB62CF"/>
    <w:rsid w:val="00FB68C7"/>
    <w:rsid w:val="00FB6C9A"/>
    <w:rsid w:val="00FD7F1E"/>
    <w:rsid w:val="00FE79CC"/>
    <w:rsid w:val="00FF3340"/>
    <w:rsid w:val="00FF3ECB"/>
    <w:rsid w:val="06905426"/>
    <w:rsid w:val="29D5EA8F"/>
    <w:rsid w:val="468915EA"/>
    <w:rsid w:val="5A21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87AA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87AA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28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84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844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1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8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8" ma:contentTypeDescription="Crie um novo documento." ma:contentTypeScope="" ma:versionID="4a43562f0951836659c836b04acf3ff5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03b1973da2e891d21f14d8bb65aba6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054A2B87-FBED-4BC3-8957-9A37EE761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5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creator>Natalia de Mesquita Matheus</dc:creator>
  <cp:lastModifiedBy>Daniela</cp:lastModifiedBy>
  <cp:revision>2</cp:revision>
  <cp:lastPrinted>2006-08-31T10:40:00Z</cp:lastPrinted>
  <dcterms:created xsi:type="dcterms:W3CDTF">2025-05-15T00:46:00Z</dcterms:created>
  <dcterms:modified xsi:type="dcterms:W3CDTF">2025-05-15T00:46:00Z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